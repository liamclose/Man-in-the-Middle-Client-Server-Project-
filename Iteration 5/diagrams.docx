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91" w:rsidRDefault="000E3091" w:rsidP="006D0B26">
      <w:pPr>
        <w:pStyle w:val="Title"/>
      </w:pPr>
    </w:p>
    <w:p w:rsidR="000E3091" w:rsidRDefault="000E3091" w:rsidP="006D0B26">
      <w:pPr>
        <w:pStyle w:val="Title"/>
      </w:pPr>
    </w:p>
    <w:p w:rsidR="006D0B26" w:rsidRPr="006D0B26" w:rsidRDefault="006D0B26" w:rsidP="006D0B26">
      <w:pPr>
        <w:pStyle w:val="Title"/>
      </w:pPr>
      <w:r w:rsidRPr="006D0B26">
        <w:t>SYSC3303 Project</w:t>
      </w:r>
    </w:p>
    <w:p w:rsidR="000E3091" w:rsidRDefault="000E3091">
      <w:pPr>
        <w:rPr>
          <w:rFonts w:ascii="Times New Roman" w:hAnsi="Times New Roman" w:cs="Times New Roman"/>
          <w:sz w:val="24"/>
          <w:szCs w:val="24"/>
        </w:rPr>
      </w:pPr>
    </w:p>
    <w:p w:rsidR="000E3091" w:rsidRDefault="000E3091">
      <w:pPr>
        <w:rPr>
          <w:rFonts w:ascii="Times New Roman" w:hAnsi="Times New Roman" w:cs="Times New Roman"/>
          <w:sz w:val="24"/>
          <w:szCs w:val="24"/>
        </w:rPr>
      </w:pPr>
    </w:p>
    <w:p w:rsidR="000E3091" w:rsidRDefault="000E3091">
      <w:pPr>
        <w:rPr>
          <w:rFonts w:ascii="Times New Roman" w:hAnsi="Times New Roman" w:cs="Times New Roman"/>
          <w:sz w:val="24"/>
          <w:szCs w:val="24"/>
        </w:rPr>
      </w:pPr>
    </w:p>
    <w:p w:rsidR="000E3091" w:rsidRDefault="000E3091">
      <w:pPr>
        <w:rPr>
          <w:rFonts w:ascii="Times New Roman" w:hAnsi="Times New Roman" w:cs="Times New Roman"/>
          <w:sz w:val="24"/>
          <w:szCs w:val="24"/>
        </w:rPr>
      </w:pPr>
    </w:p>
    <w:p w:rsidR="006D0B26" w:rsidRPr="006D0B26" w:rsidRDefault="006D0B26">
      <w:pPr>
        <w:rPr>
          <w:rFonts w:ascii="Times New Roman" w:hAnsi="Times New Roman" w:cs="Times New Roman"/>
          <w:sz w:val="24"/>
          <w:szCs w:val="24"/>
        </w:rPr>
      </w:pPr>
      <w:r w:rsidRPr="006D0B26">
        <w:rPr>
          <w:rFonts w:ascii="Times New Roman" w:hAnsi="Times New Roman" w:cs="Times New Roman"/>
          <w:sz w:val="24"/>
          <w:szCs w:val="24"/>
        </w:rPr>
        <w:t>Team #3</w:t>
      </w:r>
    </w:p>
    <w:p w:rsidR="006D0B26" w:rsidRPr="006D0B26" w:rsidRDefault="006D0B26" w:rsidP="006D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6D0B26">
        <w:rPr>
          <w:rFonts w:ascii="Times New Roman" w:hAnsi="Times New Roman" w:cs="Times New Roman"/>
          <w:sz w:val="24"/>
          <w:szCs w:val="24"/>
          <w:lang w:bidi="hi-IN"/>
        </w:rPr>
        <w:t>Team Members:</w:t>
      </w:r>
    </w:p>
    <w:p w:rsidR="006D0B26" w:rsidRPr="006D0B26" w:rsidRDefault="006D0B26" w:rsidP="006D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6D0B26">
        <w:rPr>
          <w:rFonts w:ascii="Times New Roman" w:hAnsi="Times New Roman" w:cs="Times New Roman"/>
          <w:color w:val="000000"/>
          <w:sz w:val="24"/>
          <w:szCs w:val="24"/>
          <w:lang w:bidi="hi-IN"/>
        </w:rPr>
        <w:t>Liam</w:t>
      </w:r>
      <w:r w:rsidRPr="006D0B26">
        <w:rPr>
          <w:rFonts w:ascii="Times New Roman" w:hAnsi="Times New Roman" w:cs="Times New Roman"/>
          <w:sz w:val="24"/>
          <w:szCs w:val="24"/>
          <w:lang w:bidi="hi-IN"/>
        </w:rPr>
        <w:t xml:space="preserve"> Close - 100939063</w:t>
      </w:r>
    </w:p>
    <w:p w:rsidR="006D0B26" w:rsidRPr="006D0B26" w:rsidRDefault="006D0B26" w:rsidP="006D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6D0B26">
        <w:rPr>
          <w:rFonts w:ascii="Times New Roman" w:hAnsi="Times New Roman" w:cs="Times New Roman"/>
          <w:color w:val="000000"/>
          <w:sz w:val="24"/>
          <w:szCs w:val="24"/>
          <w:lang w:bidi="hi-IN"/>
        </w:rPr>
        <w:t>Megan</w:t>
      </w:r>
      <w:r w:rsidRPr="006D0B26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6D0B26">
        <w:rPr>
          <w:rFonts w:ascii="Times New Roman" w:hAnsi="Times New Roman" w:cs="Times New Roman"/>
          <w:color w:val="000000"/>
          <w:sz w:val="24"/>
          <w:szCs w:val="24"/>
          <w:lang w:bidi="hi-IN"/>
        </w:rPr>
        <w:t>Ardron</w:t>
      </w:r>
      <w:r w:rsidRPr="006D0B26">
        <w:rPr>
          <w:rFonts w:ascii="Times New Roman" w:hAnsi="Times New Roman" w:cs="Times New Roman"/>
          <w:sz w:val="24"/>
          <w:szCs w:val="24"/>
          <w:lang w:bidi="hi-IN"/>
        </w:rPr>
        <w:t xml:space="preserve"> - 100957245</w:t>
      </w:r>
    </w:p>
    <w:p w:rsidR="00C64D12" w:rsidRDefault="006D0B26" w:rsidP="006D0B26">
      <w:pPr>
        <w:rPr>
          <w:rFonts w:ascii="Times New Roman" w:hAnsi="Times New Roman" w:cs="Times New Roman"/>
          <w:sz w:val="24"/>
          <w:szCs w:val="24"/>
        </w:rPr>
      </w:pPr>
      <w:r w:rsidRPr="006D0B26">
        <w:rPr>
          <w:rFonts w:ascii="Times New Roman" w:hAnsi="Times New Roman" w:cs="Times New Roman"/>
          <w:color w:val="000000"/>
          <w:sz w:val="24"/>
          <w:szCs w:val="24"/>
          <w:lang w:bidi="hi-IN"/>
        </w:rPr>
        <w:t>Pallavi</w:t>
      </w:r>
      <w:r w:rsidRPr="006D0B26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6D0B26">
        <w:rPr>
          <w:rFonts w:ascii="Times New Roman" w:hAnsi="Times New Roman" w:cs="Times New Roman"/>
          <w:color w:val="000000"/>
          <w:sz w:val="24"/>
          <w:szCs w:val="24"/>
          <w:lang w:bidi="hi-IN"/>
        </w:rPr>
        <w:t>Singh</w:t>
      </w:r>
      <w:r w:rsidRPr="006D0B26">
        <w:rPr>
          <w:rFonts w:ascii="Times New Roman" w:hAnsi="Times New Roman" w:cs="Times New Roman"/>
          <w:sz w:val="24"/>
          <w:szCs w:val="24"/>
          <w:lang w:bidi="hi-IN"/>
        </w:rPr>
        <w:t xml:space="preserve"> - 100954022</w:t>
      </w:r>
      <w:r w:rsidR="00175767" w:rsidRPr="006D0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586854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0B1D" w:rsidRDefault="00830B1D">
          <w:pPr>
            <w:pStyle w:val="TOCHeading"/>
          </w:pPr>
          <w:r>
            <w:t>Table of Contents</w:t>
          </w:r>
        </w:p>
        <w:p w:rsidR="000E3091" w:rsidRDefault="00830B1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79288" w:history="1">
            <w:r w:rsidR="000E3091" w:rsidRPr="00E3448A">
              <w:rPr>
                <w:rStyle w:val="Hyperlink"/>
                <w:noProof/>
              </w:rPr>
              <w:t>Timing diagrams</w:t>
            </w:r>
            <w:r w:rsidR="000E3091">
              <w:rPr>
                <w:noProof/>
                <w:webHidden/>
              </w:rPr>
              <w:tab/>
            </w:r>
            <w:r w:rsidR="000E3091">
              <w:rPr>
                <w:noProof/>
                <w:webHidden/>
              </w:rPr>
              <w:fldChar w:fldCharType="begin"/>
            </w:r>
            <w:r w:rsidR="000E3091">
              <w:rPr>
                <w:noProof/>
                <w:webHidden/>
              </w:rPr>
              <w:instrText xml:space="preserve"> PAGEREF _Toc452979288 \h </w:instrText>
            </w:r>
            <w:r w:rsidR="000E3091">
              <w:rPr>
                <w:noProof/>
                <w:webHidden/>
              </w:rPr>
            </w:r>
            <w:r w:rsidR="000E3091">
              <w:rPr>
                <w:noProof/>
                <w:webHidden/>
              </w:rPr>
              <w:fldChar w:fldCharType="separate"/>
            </w:r>
            <w:r w:rsidR="000E3091">
              <w:rPr>
                <w:noProof/>
                <w:webHidden/>
              </w:rPr>
              <w:t>3</w:t>
            </w:r>
            <w:r w:rsidR="000E3091"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89" w:history="1">
            <w:r w:rsidRPr="00E3448A">
              <w:rPr>
                <w:rStyle w:val="Hyperlink"/>
                <w:noProof/>
              </w:rPr>
              <w:t>ERROR 1: File not found (sever)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0" w:history="1">
            <w:r w:rsidRPr="00E3448A">
              <w:rPr>
                <w:rStyle w:val="Hyperlink"/>
                <w:noProof/>
              </w:rPr>
              <w:t>ERROR 2: Access violation (file in 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1" w:history="1">
            <w:r w:rsidRPr="00E3448A">
              <w:rPr>
                <w:rStyle w:val="Hyperlink"/>
                <w:noProof/>
              </w:rPr>
              <w:t>ERROR 3: disk full (client)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2" w:history="1">
            <w:r w:rsidRPr="00E3448A">
              <w:rPr>
                <w:rStyle w:val="Hyperlink"/>
                <w:noProof/>
              </w:rPr>
              <w:t>ERROR 4: Illegal TFTP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3" w:history="1">
            <w:r w:rsidRPr="00E3448A">
              <w:rPr>
                <w:rStyle w:val="Hyperlink"/>
                <w:noProof/>
              </w:rPr>
              <w:t>ERROR 5: Invalid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4" w:history="1">
            <w:r w:rsidRPr="00E3448A">
              <w:rPr>
                <w:rStyle w:val="Hyperlink"/>
                <w:noProof/>
              </w:rPr>
              <w:t>ERROR 6: File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5" w:history="1">
            <w:r w:rsidRPr="00E3448A">
              <w:rPr>
                <w:rStyle w:val="Hyperlink"/>
                <w:noProof/>
              </w:rPr>
              <w:t>ERROR: ACK packet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6" w:history="1">
            <w:r w:rsidRPr="00E3448A">
              <w:rPr>
                <w:rStyle w:val="Hyperlink"/>
                <w:noProof/>
              </w:rPr>
              <w:t>ERROR: DATA packet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7" w:history="1">
            <w:r w:rsidRPr="00E3448A">
              <w:rPr>
                <w:rStyle w:val="Hyperlink"/>
                <w:noProof/>
              </w:rPr>
              <w:t>ERROR: packet delayed for less than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8" w:history="1">
            <w:r w:rsidRPr="00E3448A">
              <w:rPr>
                <w:rStyle w:val="Hyperlink"/>
                <w:noProof/>
              </w:rPr>
              <w:t>ERROR: packet delay and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299" w:history="1">
            <w:r w:rsidRPr="00E3448A">
              <w:rPr>
                <w:rStyle w:val="Hyperlink"/>
                <w:noProof/>
              </w:rPr>
              <w:t>ERROR: duplicated 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300" w:history="1">
            <w:r w:rsidRPr="00E3448A">
              <w:rPr>
                <w:rStyle w:val="Hyperlink"/>
                <w:noProof/>
              </w:rPr>
              <w:t>ERROR: duplicated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301" w:history="1">
            <w:r w:rsidRPr="00E3448A">
              <w:rPr>
                <w:rStyle w:val="Hyperlink"/>
                <w:noProof/>
              </w:rPr>
              <w:t>UCM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302" w:history="1">
            <w:r w:rsidRPr="00E3448A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091" w:rsidRDefault="000E309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4529793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B1D" w:rsidRDefault="00830B1D">
          <w:r>
            <w:rPr>
              <w:b/>
              <w:bCs/>
              <w:noProof/>
            </w:rPr>
            <w:fldChar w:fldCharType="end"/>
          </w:r>
        </w:p>
      </w:sdtContent>
    </w:sdt>
    <w:p w:rsidR="006C3D5E" w:rsidRDefault="006C3D5E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830B1D" w:rsidRDefault="00830B1D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pStyle w:val="Heading1"/>
      </w:pPr>
      <w:bookmarkStart w:id="0" w:name="_Toc452979288"/>
      <w:r>
        <w:t>Timing diagrams</w:t>
      </w:r>
      <w:bookmarkEnd w:id="0"/>
      <w:r>
        <w:t xml:space="preserve"> </w:t>
      </w:r>
    </w:p>
    <w:p w:rsidR="006D0B26" w:rsidRPr="006D0B26" w:rsidRDefault="006D0B26" w:rsidP="006D0B26">
      <w:pPr>
        <w:pStyle w:val="Heading2"/>
      </w:pPr>
      <w:bookmarkStart w:id="1" w:name="_Toc452979289"/>
      <w:r>
        <w:t>ERROR 1: File not found (sever)</w:t>
      </w:r>
      <w:bookmarkEnd w:id="1"/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</w:p>
    <w:p w:rsidR="006D0B26" w:rsidRDefault="006D0B26" w:rsidP="006D0B26">
      <w:pPr>
        <w:rPr>
          <w:rFonts w:ascii="Times New Roman" w:hAnsi="Times New Roman" w:cs="Times New Roman"/>
          <w:sz w:val="24"/>
          <w:szCs w:val="24"/>
        </w:rPr>
      </w:pPr>
      <w:r w:rsidRPr="006D0B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06627" cy="3646842"/>
            <wp:effectExtent l="0" t="0" r="8890" b="0"/>
            <wp:docPr id="1" name="Picture 1" descr="F:\SYSC3303\Iteration 5\Error1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YSC3303\Iteration 5\Error1-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62" cy="36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26" w:rsidRDefault="006D0B26" w:rsidP="006D0B26">
      <w:pPr>
        <w:pStyle w:val="Heading2"/>
      </w:pPr>
      <w:bookmarkStart w:id="2" w:name="_Toc452979290"/>
      <w:r>
        <w:t>ERROR 2: Access violation (file in use)</w:t>
      </w:r>
      <w:bookmarkEnd w:id="2"/>
    </w:p>
    <w:p w:rsidR="006D0B26" w:rsidRDefault="006D0B26" w:rsidP="006D0B26">
      <w:r w:rsidRPr="006D0B26">
        <w:rPr>
          <w:noProof/>
          <w:lang w:val="en-US"/>
        </w:rPr>
        <w:drawing>
          <wp:inline distT="0" distB="0" distL="0" distR="0">
            <wp:extent cx="4679576" cy="3684297"/>
            <wp:effectExtent l="0" t="0" r="6985" b="0"/>
            <wp:docPr id="2" name="Picture 2" descr="F:\SYSC3303\Iteration 5\Error2- Access violation(file in u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YSC3303\Iteration 5\Error2- Access violation(file in use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98" cy="37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26" w:rsidRPr="006D0B26" w:rsidRDefault="006D0B26" w:rsidP="006D0B26"/>
    <w:p w:rsidR="006D0B26" w:rsidRDefault="006D0B26" w:rsidP="006D0B26">
      <w:r w:rsidRPr="006D0B26">
        <w:rPr>
          <w:noProof/>
          <w:lang w:val="en-US"/>
        </w:rPr>
        <w:drawing>
          <wp:inline distT="0" distB="0" distL="0" distR="0">
            <wp:extent cx="4886003" cy="3700706"/>
            <wp:effectExtent l="0" t="0" r="0" b="0"/>
            <wp:docPr id="3" name="Picture 3" descr="F:\SYSC3303\Iteration 5\Error2- Access violation(read-onl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YSC3303\Iteration 5\Error2- Access violation(read-only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77" cy="37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26" w:rsidRDefault="006D0B26" w:rsidP="006D0B26"/>
    <w:p w:rsidR="006D0B26" w:rsidRDefault="006019FF" w:rsidP="006019FF">
      <w:pPr>
        <w:pStyle w:val="Heading2"/>
      </w:pPr>
      <w:bookmarkStart w:id="3" w:name="_Toc452979291"/>
      <w:r>
        <w:t>ERROR 3: disk full (client)</w:t>
      </w:r>
      <w:bookmarkEnd w:id="3"/>
    </w:p>
    <w:p w:rsidR="006019FF" w:rsidRDefault="006019FF" w:rsidP="006C3D5E">
      <w:r w:rsidRPr="006019FF">
        <w:rPr>
          <w:noProof/>
          <w:lang w:val="en-US"/>
        </w:rPr>
        <w:drawing>
          <wp:inline distT="0" distB="0" distL="0" distR="0">
            <wp:extent cx="5475605" cy="3948056"/>
            <wp:effectExtent l="0" t="0" r="0" b="0"/>
            <wp:docPr id="4" name="Picture 4" descr="F:\SYSC3303\Iteration 5\Error3-diskfull(cli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YSC3303\Iteration 5\Error3-diskfull(client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79"/>
                    <a:stretch/>
                  </pic:blipFill>
                  <pic:spPr bwMode="auto">
                    <a:xfrm>
                      <a:off x="0" y="0"/>
                      <a:ext cx="5475605" cy="39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9FF" w:rsidRPr="006019FF" w:rsidRDefault="006019FF" w:rsidP="006019FF">
      <w:r w:rsidRPr="006019FF">
        <w:rPr>
          <w:noProof/>
          <w:lang w:val="en-US"/>
        </w:rPr>
        <w:drawing>
          <wp:inline distT="0" distB="0" distL="0" distR="0">
            <wp:extent cx="5238750" cy="3862070"/>
            <wp:effectExtent l="0" t="0" r="0" b="5080"/>
            <wp:docPr id="5" name="Picture 5" descr="F:\SYSC3303\Iteration 5\Error3-diskfull(serv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YSC3303\Iteration 5\Error3-diskfull(server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FF" w:rsidRDefault="006C3D5E" w:rsidP="006019FF">
      <w:pPr>
        <w:pStyle w:val="Heading2"/>
      </w:pPr>
      <w:bookmarkStart w:id="4" w:name="_Toc452979292"/>
      <w:r>
        <w:t>ERROR 4: Illegal TFTP operations</w:t>
      </w:r>
      <w:bookmarkEnd w:id="4"/>
    </w:p>
    <w:p w:rsidR="006019FF" w:rsidRPr="006019FF" w:rsidRDefault="006019FF" w:rsidP="006019FF">
      <w:r w:rsidRPr="006019FF">
        <w:rPr>
          <w:noProof/>
          <w:lang w:val="en-US"/>
        </w:rPr>
        <w:drawing>
          <wp:inline distT="0" distB="0" distL="0" distR="0">
            <wp:extent cx="4808855" cy="3862070"/>
            <wp:effectExtent l="0" t="0" r="0" b="5080"/>
            <wp:docPr id="6" name="Picture 6" descr="F:\SYSC3303\Iteration 5\Error4-Invalid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YSC3303\Iteration 5\Error4-Invalid m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5099050" cy="3862070"/>
            <wp:effectExtent l="0" t="0" r="6350" b="5080"/>
            <wp:docPr id="7" name="Picture 7" descr="F:\SYSC3303\Iteration 5\Error4-no null termi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YSC3303\Iteration 5\Error4-no null termin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Pr="006C3D5E" w:rsidRDefault="006C3D5E" w:rsidP="006C3D5E"/>
    <w:p w:rsidR="006019FF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5077460" cy="4722495"/>
            <wp:effectExtent l="0" t="0" r="8890" b="1905"/>
            <wp:docPr id="8" name="Picture 8" descr="F:\SYSC3303\Iteration 5\Error4-RRQ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YSC3303\Iteration 5\Error4-RRQ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4808855" cy="3862070"/>
            <wp:effectExtent l="0" t="0" r="0" b="5080"/>
            <wp:docPr id="11" name="Picture 11" descr="F:\SYSC3303\Iteration 5\Error4-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YSC3303\Iteration 5\Error4-WR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Default="006C3D5E" w:rsidP="006C3D5E"/>
    <w:p w:rsidR="006C3D5E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4432300" cy="3862070"/>
            <wp:effectExtent l="0" t="0" r="6350" b="5080"/>
            <wp:docPr id="10" name="Picture 10" descr="F:\SYSC3303\Iteration 5\Error4-WRQ(DA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YSC3303\Iteration 5\Error4-WRQ(DATA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>
      <w:pPr>
        <w:pStyle w:val="Heading2"/>
      </w:pPr>
      <w:bookmarkStart w:id="5" w:name="_Toc452979293"/>
      <w:r>
        <w:t>ERROR 5: Invalid TID</w:t>
      </w:r>
      <w:bookmarkEnd w:id="5"/>
    </w:p>
    <w:p w:rsidR="006C3D5E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6858000" cy="4104738"/>
            <wp:effectExtent l="0" t="0" r="0" b="0"/>
            <wp:docPr id="12" name="Picture 12" descr="F:\SYSC3303\Iteration 5\Error5-invalidTID(cli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YSC3303\Iteration 5\Error5-invalidTID(client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6706024" cy="4905487"/>
            <wp:effectExtent l="0" t="0" r="0" b="0"/>
            <wp:docPr id="13" name="Picture 13" descr="F:\SYSC3303\Iteration 5\Error5-invalidTID(serv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YSC3303\Iteration 5\Error5-invalidTID(server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078" cy="49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B51199" w:rsidRDefault="00B51199" w:rsidP="006C3D5E"/>
    <w:p w:rsidR="00B51199" w:rsidRDefault="00B51199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/>
    <w:p w:rsidR="006C3D5E" w:rsidRDefault="006C3D5E" w:rsidP="006C3D5E">
      <w:pPr>
        <w:pStyle w:val="Heading2"/>
      </w:pPr>
      <w:bookmarkStart w:id="6" w:name="_Toc452979294"/>
      <w:r>
        <w:t>ERROR 6: File already exists</w:t>
      </w:r>
      <w:bookmarkEnd w:id="6"/>
    </w:p>
    <w:p w:rsidR="006C3D5E" w:rsidRDefault="006C3D5E" w:rsidP="006C3D5E"/>
    <w:p w:rsidR="006C3D5E" w:rsidRDefault="006C3D5E" w:rsidP="006C3D5E">
      <w:r w:rsidRPr="006C3D5E">
        <w:rPr>
          <w:noProof/>
          <w:lang w:val="en-US"/>
        </w:rPr>
        <w:drawing>
          <wp:inline distT="0" distB="0" distL="0" distR="0">
            <wp:extent cx="6035040" cy="5653542"/>
            <wp:effectExtent l="0" t="0" r="3810" b="4445"/>
            <wp:docPr id="14" name="Picture 14" descr="F:\SYSC3303\Iteration 5\Err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YSC3303\Iteration 5\Error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74" cy="56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F62AB6" w:rsidRDefault="00F62AB6" w:rsidP="006C3D5E"/>
    <w:p w:rsidR="00B51199" w:rsidRDefault="00B51199" w:rsidP="006C3D5E"/>
    <w:p w:rsidR="00F62AB6" w:rsidRDefault="00D94B2E" w:rsidP="00D94B2E">
      <w:pPr>
        <w:pStyle w:val="Heading2"/>
      </w:pPr>
      <w:bookmarkStart w:id="7" w:name="_Toc452979295"/>
      <w:r>
        <w:t>ERROR: ACK packet lost</w:t>
      </w:r>
      <w:bookmarkEnd w:id="7"/>
    </w:p>
    <w:p w:rsidR="00D94B2E" w:rsidRDefault="00D94B2E" w:rsidP="006C3D5E">
      <w:pPr>
        <w:rPr>
          <w:noProof/>
          <w:lang w:eastAsia="en-CA" w:bidi="hi-IN"/>
        </w:rPr>
      </w:pPr>
    </w:p>
    <w:p w:rsidR="00F62AB6" w:rsidRDefault="00F62AB6" w:rsidP="006C3D5E">
      <w:r w:rsidRPr="00F62AB6">
        <w:rPr>
          <w:noProof/>
          <w:lang w:val="en-US"/>
        </w:rPr>
        <w:drawing>
          <wp:inline distT="0" distB="0" distL="0" distR="0">
            <wp:extent cx="6857861" cy="4216997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32"/>
                    <a:stretch/>
                  </pic:blipFill>
                  <pic:spPr bwMode="auto">
                    <a:xfrm>
                      <a:off x="0" y="0"/>
                      <a:ext cx="6858000" cy="421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B2E" w:rsidRDefault="00D94B2E" w:rsidP="006C3D5E"/>
    <w:p w:rsidR="00D94B2E" w:rsidRDefault="00D94B2E" w:rsidP="00D94B2E">
      <w:pPr>
        <w:pStyle w:val="Heading2"/>
      </w:pPr>
      <w:bookmarkStart w:id="8" w:name="_Toc452979296"/>
      <w:r>
        <w:t>ERROR: DATA packet lost</w:t>
      </w:r>
      <w:bookmarkEnd w:id="8"/>
    </w:p>
    <w:p w:rsidR="00D94B2E" w:rsidRDefault="00D94B2E" w:rsidP="006C3D5E">
      <w:r w:rsidRPr="00D94B2E">
        <w:rPr>
          <w:noProof/>
          <w:lang w:val="en-US"/>
        </w:rPr>
        <w:drawing>
          <wp:inline distT="0" distB="0" distL="0" distR="0">
            <wp:extent cx="5862955" cy="3098165"/>
            <wp:effectExtent l="0" t="0" r="444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E" w:rsidRDefault="00D94B2E" w:rsidP="006C3D5E"/>
    <w:p w:rsidR="00D94B2E" w:rsidRDefault="00D94B2E" w:rsidP="006C3D5E"/>
    <w:p w:rsidR="00D94B2E" w:rsidRDefault="00D94B2E" w:rsidP="00D94B2E">
      <w:pPr>
        <w:pStyle w:val="Heading2"/>
      </w:pPr>
      <w:bookmarkStart w:id="9" w:name="_Toc452979297"/>
      <w:r>
        <w:t>ERROR: packet delayed for less than timeout</w:t>
      </w:r>
      <w:bookmarkEnd w:id="9"/>
    </w:p>
    <w:p w:rsidR="00D94B2E" w:rsidRDefault="00D94B2E" w:rsidP="006C3D5E">
      <w:r w:rsidRPr="00D94B2E">
        <w:rPr>
          <w:noProof/>
          <w:lang w:val="en-US"/>
        </w:rPr>
        <w:drawing>
          <wp:inline distT="0" distB="0" distL="0" distR="0">
            <wp:extent cx="5948979" cy="5013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64" cy="50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E" w:rsidRDefault="00D94B2E" w:rsidP="00D94B2E">
      <w:pPr>
        <w:pStyle w:val="Heading2"/>
      </w:pPr>
      <w:bookmarkStart w:id="10" w:name="_Toc452979298"/>
      <w:r>
        <w:t>ERROR: packet delay and timeout</w:t>
      </w:r>
      <w:bookmarkEnd w:id="10"/>
    </w:p>
    <w:p w:rsidR="00D94B2E" w:rsidRDefault="00D94B2E" w:rsidP="00D94B2E">
      <w:r w:rsidRPr="00D94B2E">
        <w:rPr>
          <w:noProof/>
          <w:lang w:val="en-US"/>
        </w:rPr>
        <w:drawing>
          <wp:inline distT="0" distB="0" distL="0" distR="0">
            <wp:extent cx="5174615" cy="4700905"/>
            <wp:effectExtent l="0" t="0" r="698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/>
    <w:p w:rsidR="00D94B2E" w:rsidRDefault="00D94B2E" w:rsidP="00D94B2E">
      <w:pPr>
        <w:pStyle w:val="Heading2"/>
      </w:pPr>
      <w:bookmarkStart w:id="11" w:name="_Toc452979299"/>
      <w:r>
        <w:t>ERROR: duplicated ACK</w:t>
      </w:r>
      <w:bookmarkEnd w:id="11"/>
    </w:p>
    <w:p w:rsidR="00D94B2E" w:rsidRDefault="00D94B2E" w:rsidP="00D94B2E">
      <w:pPr>
        <w:rPr>
          <w:b/>
          <w:bCs/>
        </w:rPr>
      </w:pPr>
      <w:r w:rsidRPr="00D94B2E">
        <w:rPr>
          <w:b/>
          <w:bCs/>
          <w:noProof/>
          <w:lang w:val="en-US"/>
        </w:rPr>
        <w:drawing>
          <wp:inline distT="0" distB="0" distL="0" distR="0">
            <wp:extent cx="4948555" cy="4302760"/>
            <wp:effectExtent l="0" t="0" r="444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E" w:rsidRDefault="00D94B2E" w:rsidP="00D94B2E">
      <w:pPr>
        <w:pStyle w:val="Heading2"/>
      </w:pPr>
      <w:bookmarkStart w:id="12" w:name="_Toc452979300"/>
      <w:r>
        <w:t>ERROR: duplicated DATA</w:t>
      </w:r>
      <w:bookmarkEnd w:id="12"/>
    </w:p>
    <w:p w:rsidR="00D94B2E" w:rsidRDefault="00D94B2E" w:rsidP="00D94B2E">
      <w:r w:rsidRPr="00D94B2E">
        <w:rPr>
          <w:noProof/>
          <w:lang w:val="en-US"/>
        </w:rPr>
        <w:drawing>
          <wp:inline distT="0" distB="0" distL="0" distR="0">
            <wp:extent cx="5529430" cy="38708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41" cy="389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99" w:rsidRDefault="00B51199" w:rsidP="00D94B2E"/>
    <w:p w:rsidR="00B51199" w:rsidRDefault="00B51199" w:rsidP="00B51199">
      <w:pPr>
        <w:pStyle w:val="Heading1"/>
      </w:pPr>
      <w:bookmarkStart w:id="13" w:name="_Toc452979301"/>
      <w:r>
        <w:t>UCM Diagrams</w:t>
      </w:r>
      <w:bookmarkEnd w:id="13"/>
    </w:p>
    <w:p w:rsidR="00B51199" w:rsidRDefault="00B51199" w:rsidP="00D94B2E"/>
    <w:p w:rsidR="00B51199" w:rsidRDefault="00B51199" w:rsidP="00D94B2E">
      <w:r w:rsidRPr="00B51199">
        <w:rPr>
          <w:noProof/>
          <w:lang w:val="en-US"/>
        </w:rPr>
        <w:drawing>
          <wp:inline distT="0" distB="0" distL="0" distR="0">
            <wp:extent cx="6858000" cy="37149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99" w:rsidRDefault="00B51199" w:rsidP="00D94B2E"/>
    <w:p w:rsidR="00B51199" w:rsidRDefault="00B51199" w:rsidP="00D94B2E">
      <w:pPr>
        <w:rPr>
          <w:noProof/>
          <w:lang w:eastAsia="en-CA" w:bidi="hi-IN"/>
        </w:rPr>
      </w:pPr>
    </w:p>
    <w:p w:rsidR="00B51199" w:rsidRDefault="00B51199" w:rsidP="00D94B2E">
      <w:r w:rsidRPr="00B51199">
        <w:rPr>
          <w:noProof/>
          <w:lang w:val="en-US"/>
        </w:rPr>
        <w:drawing>
          <wp:inline distT="0" distB="0" distL="0" distR="0">
            <wp:extent cx="6755802" cy="3961315"/>
            <wp:effectExtent l="0" t="0" r="698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"/>
                    <a:stretch/>
                  </pic:blipFill>
                  <pic:spPr bwMode="auto">
                    <a:xfrm>
                      <a:off x="0" y="0"/>
                      <a:ext cx="6780860" cy="397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99" w:rsidRDefault="00B51199" w:rsidP="00D94B2E">
      <w:r w:rsidRPr="00B51199">
        <w:rPr>
          <w:noProof/>
          <w:lang w:val="en-US"/>
        </w:rPr>
        <w:drawing>
          <wp:inline distT="0" distB="0" distL="0" distR="0">
            <wp:extent cx="6680499" cy="406183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82" cy="40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99" w:rsidRDefault="00B51199" w:rsidP="00D94B2E"/>
    <w:p w:rsidR="00B51199" w:rsidRDefault="00B51199" w:rsidP="00D94B2E">
      <w:r w:rsidRPr="00B51199">
        <w:rPr>
          <w:noProof/>
          <w:lang w:val="en-US"/>
        </w:rPr>
        <w:drawing>
          <wp:inline distT="0" distB="0" distL="0" distR="0">
            <wp:extent cx="6680200" cy="3882960"/>
            <wp:effectExtent l="0" t="0" r="635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581" cy="38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86" w:rsidRDefault="00633F86" w:rsidP="00D94B2E"/>
    <w:p w:rsidR="00633F86" w:rsidRDefault="00633F86" w:rsidP="00D94B2E"/>
    <w:p w:rsidR="00D85B1F" w:rsidRDefault="00633F86" w:rsidP="00D85B1F">
      <w:pPr>
        <w:pStyle w:val="Heading1"/>
      </w:pPr>
      <w:bookmarkStart w:id="14" w:name="_Toc452979302"/>
      <w:r>
        <w:t>UML class diagram</w:t>
      </w:r>
      <w:bookmarkEnd w:id="14"/>
    </w:p>
    <w:p w:rsidR="000E3091" w:rsidRDefault="00633F86" w:rsidP="00D85B1F">
      <w:pPr>
        <w:pStyle w:val="Heading1"/>
      </w:pPr>
      <w:bookmarkStart w:id="15" w:name="_Toc452979303"/>
      <w:r w:rsidRPr="00633F86">
        <w:rPr>
          <w:noProof/>
          <w:lang w:val="en-US"/>
        </w:rPr>
        <w:drawing>
          <wp:inline distT="0" distB="0" distL="0" distR="0">
            <wp:extent cx="6819900" cy="8657194"/>
            <wp:effectExtent l="0" t="0" r="0" b="0"/>
            <wp:docPr id="9" name="Picture 9" descr="F:\SYSC3303\Iteration 5\Iteration5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YSC3303\Iteration 5\Iteration5UM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93" cy="86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0E3091" w:rsidRDefault="000E3091" w:rsidP="000E3091">
      <w:pPr>
        <w:pStyle w:val="Heading1"/>
      </w:pPr>
      <w:r>
        <w:br w:type="page"/>
        <w:t>Readme</w:t>
      </w:r>
    </w:p>
    <w:p w:rsidR="000E3091" w:rsidRDefault="000E3091" w:rsidP="000E3091">
      <w:pPr>
        <w:pStyle w:val="Heading2"/>
      </w:pPr>
      <w:r>
        <w:t>Setup Instructions:</w:t>
      </w:r>
    </w:p>
    <w:p w:rsidR="000E3091" w:rsidRDefault="000E3091" w:rsidP="000E3091">
      <w:r>
        <w:t>1. Download the files and save them in the workspace</w:t>
      </w:r>
    </w:p>
    <w:p w:rsidR="000E3091" w:rsidRDefault="000E3091" w:rsidP="000E3091">
      <w:r>
        <w:t>2. Open Eclipse.</w:t>
      </w:r>
    </w:p>
    <w:p w:rsidR="000E3091" w:rsidRDefault="000E3091" w:rsidP="000E3091">
      <w:r>
        <w:t>3. File -&gt; Import -&gt; General -&gt; Existing Projects into Workspace -&gt; Next -&gt; Select root directory where files were saved in step 1 -&gt; Finish.</w:t>
      </w:r>
    </w:p>
    <w:p w:rsidR="000E3091" w:rsidRDefault="000E3091" w:rsidP="000E3091"/>
    <w:p w:rsidR="000E3091" w:rsidRDefault="000E3091" w:rsidP="000E3091">
      <w:pPr>
        <w:pStyle w:val="Heading2"/>
      </w:pPr>
      <w:r>
        <w:t>Steps to run the project:</w:t>
      </w:r>
    </w:p>
    <w:p w:rsidR="000E3091" w:rsidRDefault="000E3091" w:rsidP="000E3091">
      <w:r>
        <w:t>1. Open server.java file, hit run. Options will be listed in the console.</w:t>
      </w:r>
    </w:p>
    <w:p w:rsidR="000E3091" w:rsidRDefault="000E3091" w:rsidP="000E3091">
      <w:r>
        <w:t>2. Open intermediate.java, hit run. Follow Console prompts to simulate errors.</w:t>
      </w:r>
    </w:p>
    <w:p w:rsidR="000E3091" w:rsidRDefault="000E3091" w:rsidP="000E3091">
      <w:r>
        <w:t>3. Open Client.java, hit run.</w:t>
      </w:r>
    </w:p>
    <w:p w:rsidR="000E3091" w:rsidRDefault="000E3091" w:rsidP="000E3091">
      <w:r>
        <w:t>4. Follow Prompts in console.</w:t>
      </w:r>
    </w:p>
    <w:p w:rsidR="000E3091" w:rsidRDefault="000E3091" w:rsidP="000E3091">
      <w:r>
        <w:tab/>
        <w:t>i.</w:t>
      </w:r>
      <w:r>
        <w:tab/>
        <w:t xml:space="preserve"> If the server is on another computer enter "n", else enter "y"</w:t>
      </w:r>
    </w:p>
    <w:p w:rsidR="000E3091" w:rsidRDefault="000E3091" w:rsidP="000E3091">
      <w:r>
        <w:tab/>
      </w:r>
      <w:r>
        <w:tab/>
        <w:t>1. If no is selected enter the IP address of the server in the format X.X.X.X ex. 125.33.6.56</w:t>
      </w:r>
    </w:p>
    <w:p w:rsidR="000E3091" w:rsidRDefault="000E3091" w:rsidP="000E3091">
      <w:r>
        <w:tab/>
      </w:r>
      <w:r>
        <w:tab/>
        <w:t>2. If you do not know the IP address of the server go onto the server computer and Google "my ip"</w:t>
      </w:r>
    </w:p>
    <w:p w:rsidR="000E3091" w:rsidRDefault="000E3091" w:rsidP="000E3091">
      <w:r>
        <w:tab/>
        <w:t>i.   Choose (t)est to turn on test mode (it is important to do this after the intermediate server has been set up, and it must be done once per error simulated)</w:t>
      </w:r>
    </w:p>
    <w:p w:rsidR="000E3091" w:rsidRDefault="000E3091" w:rsidP="000E3091">
      <w:r>
        <w:tab/>
        <w:t>ii.  Choose (v)erbose mode to turn off verbose mode if you don't want detailed print statements about received and sent data packets.</w:t>
      </w:r>
    </w:p>
    <w:p w:rsidR="000E3091" w:rsidRDefault="000E3091" w:rsidP="000E3091">
      <w:r>
        <w:tab/>
        <w:t>iii. Choose (r)ead or (w)rite.</w:t>
      </w:r>
    </w:p>
    <w:p w:rsidR="000E3091" w:rsidRDefault="000E3091" w:rsidP="000E3091">
      <w:r>
        <w:t>5. Enter file name to start transfer.</w:t>
      </w:r>
    </w:p>
    <w:p w:rsidR="000E3091" w:rsidRDefault="000E3091" w:rsidP="000E3091">
      <w:r>
        <w:t xml:space="preserve"> </w:t>
      </w:r>
    </w:p>
    <w:p w:rsidR="000E3091" w:rsidRDefault="000E3091" w:rsidP="000E3091">
      <w:pPr>
        <w:pStyle w:val="Heading2"/>
      </w:pPr>
      <w:r>
        <w:t>File explanation:</w:t>
      </w:r>
    </w:p>
    <w:p w:rsidR="000E3091" w:rsidRDefault="000E3091" w:rsidP="000E3091">
      <w:r>
        <w:t>- Server.java contains the server code.</w:t>
      </w:r>
    </w:p>
    <w:p w:rsidR="000E3091" w:rsidRDefault="000E3091" w:rsidP="000E3091">
      <w:r>
        <w:t>- Client.java contains the client code.</w:t>
      </w:r>
    </w:p>
    <w:p w:rsidR="000E3091" w:rsidRDefault="000E3091" w:rsidP="000E3091">
      <w:r>
        <w:t>- Intermediate.java contains intermediate host/error simulator code. Console will prompt you to simulate network errors (delay, duplicate, lose), packet errors (corrupted packets or invalid TID), or no errors.</w:t>
      </w:r>
    </w:p>
    <w:p w:rsidR="000E3091" w:rsidRDefault="000E3091" w:rsidP="000E3091">
      <w:r>
        <w:t>- Message.java contains helper code for printing, formatting, and validating DatagramPackets.</w:t>
      </w:r>
    </w:p>
    <w:p w:rsidR="000E3091" w:rsidRDefault="000E3091" w:rsidP="000E3091">
      <w:r>
        <w:t>- Stoppable.java contains code abstracted from the Client and Server classes.</w:t>
      </w:r>
    </w:p>
    <w:p w:rsidR="000E3091" w:rsidRDefault="000E3091" w:rsidP="000E3091">
      <w:r>
        <w:t>- MalformedPacketException.java exists as a class to be thrown in the Message.validate function in order to avoid having to catch generic exceptions.</w:t>
      </w:r>
    </w:p>
    <w:p w:rsidR="000E3091" w:rsidRDefault="000E3091" w:rsidP="000E3091">
      <w:r>
        <w:t xml:space="preserve"> </w:t>
      </w:r>
    </w:p>
    <w:p w:rsidR="000E3091" w:rsidRDefault="000E3091" w:rsidP="000E3091">
      <w:r>
        <w:t xml:space="preserve"> </w:t>
      </w:r>
    </w:p>
    <w:p w:rsidR="000E3091" w:rsidRDefault="000E3091" w:rsidP="000E3091">
      <w:r>
        <w:t xml:space="preserve"> </w:t>
      </w:r>
    </w:p>
    <w:p w:rsidR="000E3091" w:rsidRDefault="000E3091" w:rsidP="000E3091">
      <w:pPr>
        <w:pStyle w:val="Heading2"/>
      </w:pPr>
      <w:r>
        <w:t>TEST INSTRUCTIONS and NOTES</w:t>
      </w:r>
    </w:p>
    <w:p w:rsidR="000E3091" w:rsidRDefault="000E3091" w:rsidP="000E3091">
      <w:r>
        <w:t>Errors simulated can be tested using the intermediate menu.</w:t>
      </w:r>
    </w:p>
    <w:p w:rsidR="000E3091" w:rsidRDefault="000E3091" w:rsidP="000E3091">
      <w:r>
        <w:t>See above for instructions on how to test on multiple computers. (Client Menu)</w:t>
      </w:r>
    </w:p>
    <w:p w:rsidR="000E3091" w:rsidRDefault="000E3091" w:rsidP="000E3091">
      <w:r>
        <w:t>I/O errors can be simulated using incorrect filenames, changing the permissions on a file, or having the project run on a disk that is partially/completely full.</w:t>
      </w:r>
    </w:p>
    <w:p w:rsidR="000E3091" w:rsidRDefault="000E3091" w:rsidP="000E3091">
      <w:r>
        <w:t>The filename given to the client can be either an exact pathway, a relative pathway, or a simple filename. Only the filename will be sent to the server.</w:t>
      </w:r>
    </w:p>
    <w:p w:rsidR="000E3091" w:rsidRDefault="000E3091" w:rsidP="000E3091">
      <w:r>
        <w:t>The server will save the file with the filename provided to the client in the server folder (server/FILENAME).</w:t>
      </w:r>
    </w:p>
    <w:p w:rsidR="000E3091" w:rsidRDefault="000E3091" w:rsidP="000E3091">
      <w:r>
        <w:t>The intermediate must be restarted for every error to be simulated. If not restarted it will only simulate one error and then pass packets through unchanged.</w:t>
      </w:r>
    </w:p>
    <w:p w:rsidR="000E3091" w:rsidRDefault="000E3091" w:rsidP="000E3091">
      <w:r>
        <w:t>To test corrupted error packets use the intermediates menu to choose corrupt/unknown source for an error packet then run with an I/O error.</w:t>
      </w:r>
    </w:p>
    <w:p w:rsidR="000E3091" w:rsidRDefault="000E3091" w:rsidP="000E3091"/>
    <w:p w:rsidR="000E3091" w:rsidRDefault="000E3091" w:rsidP="000E3091">
      <w:pPr>
        <w:pStyle w:val="Heading2"/>
      </w:pPr>
      <w:r>
        <w:t>In this iteration:</w:t>
      </w:r>
    </w:p>
    <w:p w:rsidR="000E3091" w:rsidRDefault="000E3091" w:rsidP="000E3091">
      <w:r>
        <w:t>Relative pathways were added.</w:t>
      </w:r>
    </w:p>
    <w:p w:rsidR="000E3091" w:rsidRDefault="000E3091" w:rsidP="000E3091">
      <w:r>
        <w:t>The code was reworked to work on multiple machines.</w:t>
      </w:r>
    </w:p>
    <w:p w:rsidR="000E3091" w:rsidRDefault="000E3091" w:rsidP="000E3091"/>
    <w:p w:rsidR="000E3091" w:rsidRDefault="000E3091" w:rsidP="000E3091"/>
    <w:p w:rsidR="000E3091" w:rsidRDefault="000E3091" w:rsidP="000E3091">
      <w:r>
        <w:t>New errors added to the intermediate in this iteration was the packet error described below:</w:t>
      </w:r>
    </w:p>
    <w:p w:rsidR="000E3091" w:rsidRDefault="000E3091" w:rsidP="000E3091">
      <w:r>
        <w:t>*packet errors directly deal with the packet itself whereas network errors deal with sending/not sending the packets and do not manipulate the data within the packets.</w:t>
      </w:r>
    </w:p>
    <w:p w:rsidR="000E3091" w:rsidRDefault="000E3091" w:rsidP="000E3091"/>
    <w:p w:rsidR="000E3091" w:rsidRDefault="000E3091" w:rsidP="000E3091">
      <w:r>
        <w:t xml:space="preserve"> </w:t>
      </w:r>
    </w:p>
    <w:p w:rsidR="000E3091" w:rsidRDefault="000E3091" w:rsidP="000E3091">
      <w:r>
        <w:t>To test the program you can run to read or write with all different size of files:</w:t>
      </w:r>
    </w:p>
    <w:p w:rsidR="000E3091" w:rsidRDefault="000E3091" w:rsidP="000E3091"/>
    <w:p w:rsidR="000E3091" w:rsidRDefault="000E3091" w:rsidP="000E3091">
      <w:r>
        <w:t>1. test.txt is a file to test a large set of data (greater than 512 bytes and 255 blocks)</w:t>
      </w:r>
    </w:p>
    <w:p w:rsidR="000E3091" w:rsidRDefault="000E3091" w:rsidP="000E3091">
      <w:r>
        <w:t>2. new.txt is a file to test a small set of data (less than 512 bytes)</w:t>
      </w:r>
    </w:p>
    <w:p w:rsidR="000E3091" w:rsidRDefault="000E3091" w:rsidP="000E3091">
      <w:r>
        <w:t>3. exact.txt is a file with exactly 512 bytes</w:t>
      </w:r>
    </w:p>
    <w:p w:rsidR="000E3091" w:rsidRDefault="000E3091" w:rsidP="000E3091">
      <w:r>
        <w:t>4. empty.txt is an empty file.</w:t>
      </w:r>
    </w:p>
    <w:p w:rsidR="000E3091" w:rsidRDefault="000E3091" w:rsidP="000E3091">
      <w:r>
        <w:t xml:space="preserve"> </w:t>
      </w:r>
    </w:p>
    <w:p w:rsidR="000E3091" w:rsidRDefault="000E3091" w:rsidP="000E3091">
      <w:r>
        <w:t>Once you run with a certain file you can find the copied file in server/FILENAME</w:t>
      </w:r>
    </w:p>
    <w:p w:rsidR="000E3091" w:rsidRDefault="000E3091" w:rsidP="000E3091"/>
    <w:p w:rsidR="000E3091" w:rsidRDefault="000E3091" w:rsidP="000E3091">
      <w:r>
        <w:t>NOTES:</w:t>
      </w:r>
    </w:p>
    <w:p w:rsidR="000E3091" w:rsidRDefault="000E3091" w:rsidP="000E3091">
      <w:r>
        <w:t>All final diagrams are in the Iteration 5 Diagrams folder.</w:t>
      </w:r>
    </w:p>
    <w:p w:rsidR="000E3091" w:rsidRDefault="000E3091" w:rsidP="000E3091"/>
    <w:p w:rsidR="000E3091" w:rsidRDefault="000E3091" w:rsidP="000E3091">
      <w:pPr>
        <w:pStyle w:val="Heading2"/>
      </w:pPr>
      <w:r>
        <w:t>TEAM DECISIONS:</w:t>
      </w:r>
    </w:p>
    <w:p w:rsidR="000E3091" w:rsidRDefault="000E3091" w:rsidP="000E3091">
      <w:r>
        <w:t>As a team we decided:</w:t>
      </w:r>
    </w:p>
    <w:p w:rsidR="000E3091" w:rsidRDefault="000E3091" w:rsidP="000E3091">
      <w:r>
        <w:tab/>
        <w:t>1. To overwrite a file if it already exists for both the client and server. Therefore we do not send error code 6.</w:t>
      </w:r>
    </w:p>
    <w:p w:rsidR="000E3091" w:rsidRDefault="000E3091" w:rsidP="000E3091">
      <w:r>
        <w:tab/>
        <w:t>2. It was useful to leave failed file transfers. We did this for testing purposes (to see in the file what happened ex. empty, half full etc.).</w:t>
      </w:r>
    </w:p>
    <w:p w:rsidR="000E3091" w:rsidRDefault="000E3091" w:rsidP="000E3091">
      <w:r>
        <w:tab/>
        <w:t>3. To have the client and the intermediate run on the same machine whether the server is on the same machine or not.</w:t>
      </w:r>
      <w:bookmarkStart w:id="16" w:name="_GoBack"/>
      <w:bookmarkEnd w:id="16"/>
    </w:p>
    <w:p w:rsidR="000E3091" w:rsidRDefault="000E3091" w:rsidP="000E3091">
      <w:r>
        <w:tab/>
        <w:t xml:space="preserve">   We did this to be able to have multiple intermediates running (to choose different error situations) and to simplify multithreading in the intermediate.</w:t>
      </w:r>
    </w:p>
    <w:p w:rsidR="000E3091" w:rsidRDefault="000E3091" w:rsidP="000E3091">
      <w:r>
        <w:tab/>
        <w:t>4. To only allow users to access the server folder on the server side</w:t>
      </w:r>
    </w:p>
    <w:p w:rsidR="00AB7FD8" w:rsidRDefault="00AB7FD8" w:rsidP="000E3091">
      <w:r>
        <w:tab/>
        <w:t xml:space="preserve">5. </w:t>
      </w:r>
      <w:r w:rsidR="00665FD6">
        <w:t>That a change to the file permissions during a transfer will take effect before the next transfer.</w:t>
      </w:r>
    </w:p>
    <w:p w:rsidR="000E3091" w:rsidRDefault="000E3091" w:rsidP="000E3091"/>
    <w:p w:rsidR="000E3091" w:rsidRDefault="000E3091" w:rsidP="000E3091">
      <w:pPr>
        <w:pStyle w:val="Heading2"/>
      </w:pPr>
      <w:r>
        <w:t>RESPONSIBILITY BREAKDOWN</w:t>
      </w:r>
    </w:p>
    <w:p w:rsidR="000E3091" w:rsidRDefault="000E3091" w:rsidP="000E3091">
      <w:r>
        <w:t>Liam - Updated the error simulator to simulate corrupted RRQ and WRQ with invalid filename, help with other code, testing, and updated the read me.</w:t>
      </w:r>
    </w:p>
    <w:p w:rsidR="000E3091" w:rsidRDefault="000E3091" w:rsidP="000E3091">
      <w:r>
        <w:t>Pallavi - Updated UML diagrams, helped with the read me, drew the timing diagrams and helped with the code</w:t>
      </w:r>
    </w:p>
    <w:p w:rsidR="000E3091" w:rsidRPr="000E3091" w:rsidRDefault="000E3091" w:rsidP="000E3091">
      <w:r>
        <w:t>Megan - edited the server and client to handle the simulated errors and I/O errors, added code to handle server on another computer, testing, and helped with the timing diagrams</w:t>
      </w:r>
    </w:p>
    <w:sectPr w:rsidR="000E3091" w:rsidRPr="000E3091" w:rsidSect="006D0B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D8" w:rsidRDefault="00AB7FD8" w:rsidP="00B51199">
      <w:pPr>
        <w:spacing w:after="0" w:line="240" w:lineRule="auto"/>
      </w:pPr>
      <w:r>
        <w:separator/>
      </w:r>
    </w:p>
  </w:endnote>
  <w:endnote w:type="continuationSeparator" w:id="0">
    <w:p w:rsidR="00AB7FD8" w:rsidRDefault="00AB7FD8" w:rsidP="00B5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D8" w:rsidRDefault="00AB7FD8" w:rsidP="00B51199">
      <w:pPr>
        <w:spacing w:after="0" w:line="240" w:lineRule="auto"/>
      </w:pPr>
      <w:r>
        <w:separator/>
      </w:r>
    </w:p>
  </w:footnote>
  <w:footnote w:type="continuationSeparator" w:id="0">
    <w:p w:rsidR="00AB7FD8" w:rsidRDefault="00AB7FD8" w:rsidP="00B5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12"/>
    <w:rsid w:val="000E3091"/>
    <w:rsid w:val="00175767"/>
    <w:rsid w:val="003F4C9E"/>
    <w:rsid w:val="006019FF"/>
    <w:rsid w:val="00633F86"/>
    <w:rsid w:val="00665FD6"/>
    <w:rsid w:val="006C3D5E"/>
    <w:rsid w:val="006D0B26"/>
    <w:rsid w:val="006D176D"/>
    <w:rsid w:val="00830B1D"/>
    <w:rsid w:val="008D6A27"/>
    <w:rsid w:val="00922C8D"/>
    <w:rsid w:val="009F5EBD"/>
    <w:rsid w:val="00AB7FD8"/>
    <w:rsid w:val="00B51199"/>
    <w:rsid w:val="00C51179"/>
    <w:rsid w:val="00C64D12"/>
    <w:rsid w:val="00D119CD"/>
    <w:rsid w:val="00D85B1F"/>
    <w:rsid w:val="00D94B2E"/>
    <w:rsid w:val="00F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05B4B-BCBC-445F-8156-E1A6B2E8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0B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0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B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0B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199"/>
  </w:style>
  <w:style w:type="paragraph" w:styleId="Footer">
    <w:name w:val="footer"/>
    <w:basedOn w:val="Normal"/>
    <w:link w:val="FooterChar"/>
    <w:uiPriority w:val="99"/>
    <w:unhideWhenUsed/>
    <w:rsid w:val="00B5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81A7-A9C0-4D04-91C0-E9425FDF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7112CE9F.dotm</Template>
  <TotalTime>369</TotalTime>
  <Pages>20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singh</dc:creator>
  <cp:keywords/>
  <dc:description/>
  <cp:lastModifiedBy>Megan Ardron</cp:lastModifiedBy>
  <cp:revision>5</cp:revision>
  <dcterms:created xsi:type="dcterms:W3CDTF">2016-06-05T19:07:00Z</dcterms:created>
  <dcterms:modified xsi:type="dcterms:W3CDTF">2016-06-06T16:50:00Z</dcterms:modified>
</cp:coreProperties>
</file>